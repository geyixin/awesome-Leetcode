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8A" w:rsidRPr="005F503A" w:rsidRDefault="005F503A" w:rsidP="005F503A">
      <w:pPr>
        <w:pStyle w:val="1"/>
        <w:rPr>
          <w:lang w:val="en-US"/>
        </w:rPr>
      </w:pPr>
      <w:r>
        <w:rPr>
          <w:rFonts w:hint="eastAsia"/>
        </w:rPr>
        <w:t>L</w:t>
      </w:r>
      <w:r>
        <w:rPr>
          <w:lang w:val="en-US"/>
        </w:rPr>
        <w:t>eetcode</w:t>
      </w:r>
      <w:r>
        <w:rPr>
          <w:rFonts w:hint="eastAsia"/>
          <w:lang w:val="en-US"/>
        </w:rPr>
        <w:t>错误集锦</w:t>
      </w:r>
    </w:p>
    <w:p w:rsidR="005C148A" w:rsidRDefault="005F503A">
      <w:pPr>
        <w:pStyle w:val="2"/>
      </w:pPr>
      <w:proofErr w:type="gramStart"/>
      <w:r w:rsidRPr="005F503A">
        <w:t>AddressSanitizer:DEADLYSIGNAL</w:t>
      </w:r>
      <w:proofErr w:type="gramEnd"/>
    </w:p>
    <w:p w:rsidR="005C148A" w:rsidRDefault="005F503A" w:rsidP="005F503A">
      <w:r w:rsidRPr="005F503A">
        <w:drawing>
          <wp:inline distT="0" distB="0" distL="0" distR="0" wp14:anchorId="311A2C74" wp14:editId="2DC38224">
            <wp:extent cx="6280785" cy="1410335"/>
            <wp:effectExtent l="0" t="0" r="5715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3A" w:rsidRDefault="005F503A" w:rsidP="005F503A">
      <w:r>
        <w:rPr>
          <w:rFonts w:hint="eastAsia"/>
        </w:rPr>
        <w:t>原因有二：</w:t>
      </w:r>
    </w:p>
    <w:p w:rsidR="005F503A" w:rsidRDefault="005F503A" w:rsidP="005F503A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如果使用了“递归”，检查是否没有跳出递归；</w:t>
      </w:r>
    </w:p>
    <w:p w:rsidR="005F503A" w:rsidRDefault="005F503A" w:rsidP="005F503A">
      <w:pPr>
        <w:pStyle w:val="af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检查数组等是否检索出界。</w:t>
      </w:r>
      <w:bookmarkStart w:id="0" w:name="_GoBack"/>
      <w:bookmarkEnd w:id="0"/>
    </w:p>
    <w:sectPr w:rsidR="005F5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01C" w:rsidRDefault="0014101C">
      <w:pPr>
        <w:spacing w:before="0" w:after="0" w:line="240" w:lineRule="auto"/>
      </w:pPr>
      <w:r>
        <w:separator/>
      </w:r>
    </w:p>
    <w:p w:rsidR="0014101C" w:rsidRDefault="0014101C"/>
  </w:endnote>
  <w:endnote w:type="continuationSeparator" w:id="0">
    <w:p w:rsidR="0014101C" w:rsidRDefault="0014101C">
      <w:pPr>
        <w:spacing w:before="0" w:after="0" w:line="240" w:lineRule="auto"/>
      </w:pPr>
      <w:r>
        <w:continuationSeparator/>
      </w:r>
    </w:p>
    <w:p w:rsidR="0014101C" w:rsidRDefault="00141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rial Unicode MS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48A" w:rsidRDefault="00455C08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14101C">
    <w:pPr>
      <w:pStyle w:val="af7"/>
    </w:pPr>
    <w:sdt>
      <w:sdtPr>
        <w:id w:val="7803617"/>
        <w:temporary/>
        <w:showingPlcHdr/>
        <w15:appearance w15:val="hidden"/>
      </w:sdtPr>
      <w:sdtEndPr/>
      <w:sdtContent>
        <w:r w:rsidR="00455C08">
          <w:t>地址</w:t>
        </w:r>
        <w:r w:rsidR="00455C08">
          <w:t xml:space="preserve"> | </w:t>
        </w:r>
        <w:r w:rsidR="00455C08">
          <w:t>省</w:t>
        </w:r>
        <w:r w:rsidR="00455C08">
          <w:t>/</w:t>
        </w:r>
        <w:r w:rsidR="00455C08">
          <w:t>自治区</w:t>
        </w:r>
        <w:r w:rsidR="00455C08">
          <w:t>/</w:t>
        </w:r>
        <w:r w:rsidR="00455C08">
          <w:t>直辖市，市</w:t>
        </w:r>
        <w:r w:rsidR="00455C08">
          <w:t>/</w:t>
        </w:r>
        <w:r w:rsidR="00455C08">
          <w:t>县，邮政编码</w:t>
        </w:r>
        <w:r w:rsidR="00455C08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01C" w:rsidRDefault="0014101C">
      <w:pPr>
        <w:spacing w:before="0" w:after="0" w:line="240" w:lineRule="auto"/>
      </w:pPr>
      <w:r>
        <w:separator/>
      </w:r>
    </w:p>
    <w:p w:rsidR="0014101C" w:rsidRDefault="0014101C"/>
  </w:footnote>
  <w:footnote w:type="continuationSeparator" w:id="0">
    <w:p w:rsidR="0014101C" w:rsidRDefault="0014101C">
      <w:pPr>
        <w:spacing w:before="0" w:after="0" w:line="240" w:lineRule="auto"/>
      </w:pPr>
      <w:r>
        <w:continuationSeparator/>
      </w:r>
    </w:p>
    <w:p w:rsidR="0014101C" w:rsidRDefault="001410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A0A85"/>
    <w:multiLevelType w:val="hybridMultilevel"/>
    <w:tmpl w:val="F5D81566"/>
    <w:lvl w:ilvl="0" w:tplc="F6C2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3A"/>
    <w:rsid w:val="0014101C"/>
    <w:rsid w:val="00455C08"/>
    <w:rsid w:val="005C148A"/>
    <w:rsid w:val="005F503A"/>
    <w:rsid w:val="007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1A21F"/>
  <w15:chartTrackingRefBased/>
  <w15:docId w15:val="{E4EF9521-EE2D-1249-BC09-5B40FE4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0072C6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b">
    <w:name w:val="List Paragraph"/>
    <w:basedOn w:val="a1"/>
    <w:uiPriority w:val="34"/>
    <w:unhideWhenUsed/>
    <w:qFormat/>
    <w:rsid w:val="005F5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yx/Library/Containers/com.microsoft.Word/Data/Library/Application%20Support/Microsoft/Office/16.0/DTS/zh-CN%7bA5500B61-9D65-4342-AF59-8721DA0E7A0C%7d/%7b8D7D1F95-6D24-A04C-8207-DAF9D3FF3AE1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yixin ge</cp:lastModifiedBy>
  <cp:revision>1</cp:revision>
  <dcterms:created xsi:type="dcterms:W3CDTF">2020-04-12T14:30:00Z</dcterms:created>
  <dcterms:modified xsi:type="dcterms:W3CDTF">2020-04-12T14:34:00Z</dcterms:modified>
</cp:coreProperties>
</file>